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pPr w:leftFromText="180" w:rightFromText="180" w:vertAnchor="page" w:horzAnchor="margin" w:tblpY="858"/>
        <w:tblW w:w="11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835"/>
        <w:gridCol w:w="7146"/>
      </w:tblGrid>
      <w:tr w:rsidR="001B2ABD" w14:paraId="6CE19895" w14:textId="77777777" w:rsidTr="00653C9C">
        <w:trPr>
          <w:trHeight w:val="1721"/>
        </w:trPr>
        <w:tc>
          <w:tcPr>
            <w:tcW w:w="3266" w:type="dxa"/>
          </w:tcPr>
          <w:p w14:paraId="03BBD38B" w14:textId="77777777" w:rsidR="001B2ABD" w:rsidRDefault="001B2ABD" w:rsidP="00180CCB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611279" wp14:editId="63411769">
                      <wp:extent cx="1910726" cy="2122805"/>
                      <wp:effectExtent l="19050" t="19050" r="3238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726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EFC50DE" id="Oval 2" o:spid="_x0000_s1026" alt="Title: Professional Headshot of Man" style="width:150.4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835" w:type="dxa"/>
          </w:tcPr>
          <w:p w14:paraId="57AF2CCC" w14:textId="77777777" w:rsidR="001B2ABD" w:rsidRDefault="001B2ABD" w:rsidP="00180CCB">
            <w:pPr>
              <w:tabs>
                <w:tab w:val="left" w:pos="990"/>
              </w:tabs>
            </w:pPr>
          </w:p>
        </w:tc>
        <w:tc>
          <w:tcPr>
            <w:tcW w:w="7146" w:type="dxa"/>
            <w:shd w:val="clear" w:color="auto" w:fill="auto"/>
          </w:tcPr>
          <w:p w14:paraId="76567BE0" w14:textId="555916CE" w:rsidR="001B2ABD" w:rsidRPr="00132670" w:rsidRDefault="006114DC" w:rsidP="00180CCB">
            <w:pPr>
              <w:pStyle w:val="Title"/>
              <w:rPr>
                <w:szCs w:val="96"/>
              </w:rPr>
            </w:pPr>
            <w:r w:rsidRPr="00132670">
              <w:rPr>
                <w:szCs w:val="96"/>
              </w:rPr>
              <w:t>KENT ALEXANDRE ORTEGO</w:t>
            </w:r>
          </w:p>
          <w:p w14:paraId="6EDB448C" w14:textId="2B395F83" w:rsidR="0083017C" w:rsidRPr="0083017C" w:rsidRDefault="006114DC" w:rsidP="00180CCB">
            <w:pPr>
              <w:pStyle w:val="Subtitle"/>
              <w:jc w:val="both"/>
              <w:rPr>
                <w:spacing w:val="0"/>
                <w:w w:val="36"/>
              </w:rPr>
            </w:pPr>
            <w:r>
              <w:rPr>
                <w:spacing w:val="1"/>
                <w:w w:val="36"/>
              </w:rPr>
              <w:t>FRONT END DEVELOPER &amp; UI DESIGNE</w:t>
            </w:r>
            <w:r>
              <w:rPr>
                <w:spacing w:val="22"/>
                <w:w w:val="36"/>
              </w:rPr>
              <w:t>R</w:t>
            </w:r>
          </w:p>
        </w:tc>
      </w:tr>
      <w:tr w:rsidR="0083017C" w14:paraId="0381E7D7" w14:textId="77777777" w:rsidTr="00653C9C">
        <w:trPr>
          <w:trHeight w:val="3286"/>
        </w:trPr>
        <w:tc>
          <w:tcPr>
            <w:tcW w:w="3266" w:type="dxa"/>
          </w:tcPr>
          <w:p w14:paraId="25A7715C" w14:textId="439AE261" w:rsidR="0083017C" w:rsidRPr="006114DC" w:rsidRDefault="0083017C" w:rsidP="00180CCB">
            <w:pPr>
              <w:pStyle w:val="Heading3"/>
            </w:pPr>
            <w:r w:rsidRPr="006114DC">
              <w:t>kent ortego</w:t>
            </w:r>
          </w:p>
          <w:p w14:paraId="17D10355" w14:textId="766FEE3C" w:rsidR="0083017C" w:rsidRPr="006114DC" w:rsidRDefault="0083017C" w:rsidP="00180CCB">
            <w:r w:rsidRPr="00037CE9">
              <w:rPr>
                <w:color w:val="B85A22" w:themeColor="accent2" w:themeShade="BF"/>
              </w:rPr>
              <w:t>I am a passionate and dedicated individual with a strong desire to learn and gain experience in web development. My dream is to become a senior developer and contribute to large-scale projects in the future. I believe that coding is an investment in my skills and knowledge, one that I am committed to growing and nurturing throughout my career. With a continuous drive to improve and stay updated with the latest industry trends, I am eager to take on new challenges and excel in the field of web development.</w:t>
            </w:r>
          </w:p>
          <w:p w14:paraId="0D28C6AE" w14:textId="5EE2BDB0" w:rsidR="0083017C" w:rsidRDefault="0083017C" w:rsidP="00180CCB"/>
          <w:p w14:paraId="6469F598" w14:textId="139318BD" w:rsidR="0083017C" w:rsidRPr="006114DC" w:rsidRDefault="0083017C" w:rsidP="00180CCB">
            <w:pPr>
              <w:pStyle w:val="Heading3"/>
            </w:pPr>
            <w:r>
              <w:t>contact</w:t>
            </w:r>
          </w:p>
          <w:p w14:paraId="7847CB5E" w14:textId="79CB267F" w:rsidR="0083017C" w:rsidRPr="006114DC" w:rsidRDefault="0083017C" w:rsidP="00180CCB">
            <w:pPr>
              <w:rPr>
                <w:color w:val="0070C0"/>
              </w:rPr>
            </w:pPr>
            <w:r w:rsidRPr="006114DC">
              <w:rPr>
                <w:color w:val="0070C0"/>
              </w:rPr>
              <w:t xml:space="preserve">Portfolio: </w:t>
            </w:r>
            <w:hyperlink r:id="rId9" w:history="1">
              <w:r w:rsidRPr="00616747">
                <w:rPr>
                  <w:rStyle w:val="Hyperlink"/>
                </w:rPr>
                <w:t>https://kentdev.vercel.app/</w:t>
              </w:r>
            </w:hyperlink>
            <w:r>
              <w:rPr>
                <w:color w:val="B85A22" w:themeColor="accent2" w:themeShade="BF"/>
              </w:rPr>
              <w:t xml:space="preserve"> </w:t>
            </w:r>
          </w:p>
          <w:p w14:paraId="5D78C634" w14:textId="21D619C5" w:rsidR="0083017C" w:rsidRPr="00F05650" w:rsidRDefault="0083017C" w:rsidP="00180CCB">
            <w:pPr>
              <w:rPr>
                <w:color w:val="0070C0"/>
              </w:rPr>
            </w:pPr>
            <w:r w:rsidRPr="006114DC">
              <w:rPr>
                <w:color w:val="0070C0"/>
              </w:rPr>
              <w:t xml:space="preserve">Mobile: </w:t>
            </w:r>
            <w:r w:rsidRPr="006114DC">
              <w:rPr>
                <w:color w:val="B85A22" w:themeColor="accent2" w:themeShade="BF"/>
              </w:rPr>
              <w:t>09760228250</w:t>
            </w:r>
          </w:p>
          <w:p w14:paraId="7D5895B9" w14:textId="0559B05D" w:rsidR="0083017C" w:rsidRPr="006114DC" w:rsidRDefault="0083017C" w:rsidP="00180CCB">
            <w:pPr>
              <w:rPr>
                <w:color w:val="FF0000"/>
              </w:rPr>
            </w:pPr>
            <w:r w:rsidRPr="006114DC">
              <w:rPr>
                <w:color w:val="0070C0"/>
              </w:rPr>
              <w:t xml:space="preserve">Email: </w:t>
            </w:r>
            <w:hyperlink r:id="rId10" w:history="1">
              <w:r w:rsidRPr="006114DC">
                <w:rPr>
                  <w:rStyle w:val="Hyperlink"/>
                </w:rPr>
                <w:t>kentalexandre.cabacang.ortego@gmail.com</w:t>
              </w:r>
            </w:hyperlink>
          </w:p>
          <w:p w14:paraId="00CA432E" w14:textId="5CE373D2" w:rsidR="0083017C" w:rsidRPr="00F05650" w:rsidRDefault="0083017C" w:rsidP="00180CCB">
            <w:pPr>
              <w:rPr>
                <w:color w:val="B85A22" w:themeColor="accent2" w:themeShade="BF"/>
              </w:rPr>
            </w:pPr>
          </w:p>
        </w:tc>
        <w:tc>
          <w:tcPr>
            <w:tcW w:w="835" w:type="dxa"/>
          </w:tcPr>
          <w:p w14:paraId="6A7FE897" w14:textId="77777777" w:rsidR="0083017C" w:rsidRPr="006114DC" w:rsidRDefault="0083017C" w:rsidP="00180CCB">
            <w:pPr>
              <w:tabs>
                <w:tab w:val="left" w:pos="990"/>
              </w:tabs>
            </w:pPr>
          </w:p>
        </w:tc>
        <w:tc>
          <w:tcPr>
            <w:tcW w:w="7146" w:type="dxa"/>
          </w:tcPr>
          <w:sdt>
            <w:sdtPr>
              <w:id w:val="1049110328"/>
              <w:placeholder>
                <w:docPart w:val="90A349B2520E46AFAC49692626FE540C"/>
              </w:placeholder>
              <w:temporary/>
              <w:showingPlcHdr/>
              <w15:appearance w15:val="hidden"/>
            </w:sdtPr>
            <w:sdtContent>
              <w:p w14:paraId="11C6F5DE" w14:textId="77777777" w:rsidR="0083017C" w:rsidRPr="006114DC" w:rsidRDefault="0083017C" w:rsidP="00180CCB">
                <w:pPr>
                  <w:pStyle w:val="Heading2"/>
                </w:pPr>
                <w:r w:rsidRPr="006114DC">
                  <w:t>EDUCATION</w:t>
                </w:r>
              </w:p>
            </w:sdtContent>
          </w:sdt>
          <w:p w14:paraId="18D2FF45" w14:textId="77777777" w:rsidR="0083017C" w:rsidRDefault="0083017C" w:rsidP="00180CCB">
            <w:pPr>
              <w:pStyle w:val="Heading4"/>
              <w:rPr>
                <w:b w:val="0"/>
                <w:bCs/>
              </w:rPr>
            </w:pPr>
            <w:r>
              <w:t xml:space="preserve">SENIOR HIGH SCHOOL   </w:t>
            </w:r>
            <w:r w:rsidRPr="00827DDF">
              <w:rPr>
                <w:b w:val="0"/>
                <w:bCs/>
              </w:rPr>
              <w:t>2017 – 2019</w:t>
            </w:r>
          </w:p>
          <w:p w14:paraId="7197C7B0" w14:textId="77777777" w:rsidR="0083017C" w:rsidRPr="00827DDF" w:rsidRDefault="0083017C" w:rsidP="00180CCB">
            <w:r>
              <w:rPr>
                <w:i/>
                <w:iCs/>
              </w:rPr>
              <w:t>Commonwealth High School</w:t>
            </w:r>
          </w:p>
          <w:p w14:paraId="66D4B208" w14:textId="77777777" w:rsidR="0083017C" w:rsidRDefault="0083017C" w:rsidP="00180CCB">
            <w:r>
              <w:t>Studied Information and Communications Technology (ICT)</w:t>
            </w:r>
          </w:p>
          <w:p w14:paraId="08BEC9EE" w14:textId="77777777" w:rsidR="0083017C" w:rsidRPr="00827DDF" w:rsidRDefault="0083017C" w:rsidP="00180CCB">
            <w:r>
              <w:t>With Honors</w:t>
            </w:r>
          </w:p>
          <w:p w14:paraId="1A556DF4" w14:textId="77777777" w:rsidR="0083017C" w:rsidRDefault="0083017C" w:rsidP="00180CCB">
            <w:pPr>
              <w:rPr>
                <w:i/>
                <w:iCs/>
              </w:rPr>
            </w:pPr>
          </w:p>
          <w:p w14:paraId="5A67EFD9" w14:textId="77777777" w:rsidR="0083017C" w:rsidRDefault="0083017C" w:rsidP="00180CCB">
            <w:pPr>
              <w:pStyle w:val="Heading4"/>
              <w:rPr>
                <w:b w:val="0"/>
                <w:bCs/>
              </w:rPr>
            </w:pPr>
            <w:r>
              <w:t xml:space="preserve">COLLEGE   </w:t>
            </w:r>
            <w:r w:rsidRPr="00827DDF">
              <w:rPr>
                <w:b w:val="0"/>
                <w:bCs/>
              </w:rPr>
              <w:t>2019 – 2024</w:t>
            </w:r>
          </w:p>
          <w:p w14:paraId="6069393D" w14:textId="77777777" w:rsidR="0083017C" w:rsidRPr="00827DDF" w:rsidRDefault="0083017C" w:rsidP="00180CCB">
            <w:pPr>
              <w:rPr>
                <w:i/>
                <w:iCs/>
              </w:rPr>
            </w:pPr>
            <w:r>
              <w:rPr>
                <w:i/>
                <w:iCs/>
              </w:rPr>
              <w:t>Quezon City University</w:t>
            </w:r>
          </w:p>
          <w:p w14:paraId="3FC5B818" w14:textId="77777777" w:rsidR="0083017C" w:rsidRPr="00827DDF" w:rsidRDefault="0083017C" w:rsidP="00180CCB">
            <w:r w:rsidRPr="00827DDF">
              <w:t>Bachelor's Degree in Information Technology</w:t>
            </w:r>
          </w:p>
          <w:p w14:paraId="1F344FE1" w14:textId="77777777" w:rsidR="0083017C" w:rsidRPr="006114DC" w:rsidRDefault="0083017C" w:rsidP="00180CCB"/>
          <w:sdt>
            <w:sdtPr>
              <w:id w:val="1001553383"/>
              <w:placeholder>
                <w:docPart w:val="64D4E97D48C3490DA57F8B939074D674"/>
              </w:placeholder>
              <w:temporary/>
              <w:showingPlcHdr/>
              <w15:appearance w15:val="hidden"/>
            </w:sdtPr>
            <w:sdtContent>
              <w:p w14:paraId="34E93871" w14:textId="77777777" w:rsidR="0083017C" w:rsidRPr="006114DC" w:rsidRDefault="0083017C" w:rsidP="00180CCB">
                <w:pPr>
                  <w:pStyle w:val="Heading2"/>
                </w:pPr>
                <w:r w:rsidRPr="006114DC">
                  <w:t>WORK EXPERIENCE</w:t>
                </w:r>
              </w:p>
            </w:sdtContent>
          </w:sdt>
          <w:p w14:paraId="72270863" w14:textId="77777777" w:rsidR="0083017C" w:rsidRPr="00CF34AD" w:rsidRDefault="0083017C" w:rsidP="00180CCB">
            <w:pPr>
              <w:pStyle w:val="Heading4"/>
              <w:rPr>
                <w:bCs/>
              </w:rPr>
            </w:pPr>
            <w:r>
              <w:t xml:space="preserve">INTERN   </w:t>
            </w:r>
            <w:r w:rsidRPr="00CF34AD">
              <w:rPr>
                <w:b w:val="0"/>
                <w:bCs/>
              </w:rPr>
              <w:t>2022 – 2024</w:t>
            </w:r>
          </w:p>
          <w:p w14:paraId="5E79A6CA" w14:textId="77777777" w:rsidR="0083017C" w:rsidRDefault="0083017C" w:rsidP="00180CCB">
            <w:r>
              <w:t>Junior Full Stack Developer</w:t>
            </w:r>
            <w:r w:rsidRPr="006114DC">
              <w:t xml:space="preserve"> </w:t>
            </w:r>
          </w:p>
          <w:p w14:paraId="7C0071B7" w14:textId="77777777" w:rsidR="0083017C" w:rsidRPr="00926F19" w:rsidRDefault="0083017C" w:rsidP="00180CCB">
            <w:pPr>
              <w:rPr>
                <w:i/>
                <w:iCs/>
              </w:rPr>
            </w:pPr>
            <w:r w:rsidRPr="00CF34AD">
              <w:rPr>
                <w:i/>
                <w:iCs/>
              </w:rPr>
              <w:t>HOMEQUBE PTE. LTD.</w:t>
            </w:r>
          </w:p>
          <w:p w14:paraId="38176D9F" w14:textId="77777777" w:rsidR="0083017C" w:rsidRPr="006114DC" w:rsidRDefault="0083017C" w:rsidP="00180CCB"/>
          <w:sdt>
            <w:sdtPr>
              <w:id w:val="1669594239"/>
              <w:placeholder>
                <w:docPart w:val="3E062D927F4847F5BA1C9A8FDC9CC5C7"/>
              </w:placeholder>
              <w:temporary/>
              <w:showingPlcHdr/>
              <w15:appearance w15:val="hidden"/>
            </w:sdtPr>
            <w:sdtContent>
              <w:p w14:paraId="75D53537" w14:textId="77777777" w:rsidR="0083017C" w:rsidRPr="006114DC" w:rsidRDefault="0083017C" w:rsidP="00180CCB">
                <w:pPr>
                  <w:pStyle w:val="Heading2"/>
                </w:pPr>
                <w:r w:rsidRPr="006114DC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F6771A0" w14:textId="77777777" w:rsidR="0083017C" w:rsidRDefault="0083017C" w:rsidP="00180CCB">
            <w:pPr>
              <w:jc w:val="both"/>
              <w:rPr>
                <w:rFonts w:ascii="Cambria" w:hAnsi="Cambria"/>
                <w:noProof/>
              </w:rPr>
            </w:pPr>
            <w:r>
              <w:rPr>
                <w:noProof/>
                <w:color w:val="000000" w:themeColor="text1"/>
              </w:rPr>
              <w:t xml:space="preserve">HTML:   </w:t>
            </w:r>
            <w:r>
              <w:rPr>
                <w:rFonts w:ascii="Segoe MDL2 Assets" w:hAnsi="Segoe MDL2 Assets"/>
                <w:noProof/>
              </w:rPr>
              <w:t></w:t>
            </w:r>
            <w:r>
              <w:rPr>
                <w:rFonts w:ascii="Segoe MDL2 Assets" w:hAnsi="Segoe MDL2 Assets"/>
                <w:noProof/>
              </w:rPr>
              <w:t xml:space="preserve"> </w:t>
            </w:r>
            <w:r>
              <w:rPr>
                <w:rFonts w:ascii="Cambria" w:hAnsi="Cambria"/>
                <w:noProof/>
              </w:rPr>
              <w:t>4.5 out of 5</w:t>
            </w:r>
          </w:p>
          <w:p w14:paraId="0E7EB74F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FIGMA:   </w:t>
            </w:r>
            <w:r>
              <w:rPr>
                <w:rFonts w:ascii="Segoe MDL2 Assets" w:hAnsi="Segoe MDL2 Assets"/>
                <w:noProof/>
              </w:rPr>
              <w:t></w:t>
            </w:r>
            <w:r>
              <w:rPr>
                <w:rFonts w:ascii="Segoe MDL2 Assets" w:hAnsi="Segoe MDL2 Assets"/>
                <w:noProof/>
              </w:rPr>
              <w:t xml:space="preserve"> </w:t>
            </w:r>
            <w:r>
              <w:rPr>
                <w:rFonts w:ascii="Cambria" w:hAnsi="Cambria"/>
                <w:noProof/>
              </w:rPr>
              <w:t>4.5 out of 5</w:t>
            </w:r>
          </w:p>
          <w:p w14:paraId="2E4AFD4F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JAVASCRIPT:   </w:t>
            </w:r>
            <w:r>
              <w:rPr>
                <w:rFonts w:ascii="Segoe MDL2 Assets" w:hAnsi="Segoe MDL2 Assets"/>
                <w:noProof/>
              </w:rPr>
              <w:t xml:space="preserve"> </w:t>
            </w:r>
            <w:r>
              <w:rPr>
                <w:rFonts w:ascii="Cambria" w:hAnsi="Cambria"/>
                <w:noProof/>
              </w:rPr>
              <w:t>4 out of 5</w:t>
            </w:r>
          </w:p>
          <w:p w14:paraId="0DE48E9A" w14:textId="77777777" w:rsidR="0083017C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CSS:   </w:t>
            </w:r>
            <w:r>
              <w:rPr>
                <w:rFonts w:ascii="Segoe MDL2 Assets" w:hAnsi="Segoe MDL2 Assets"/>
                <w:noProof/>
              </w:rPr>
              <w:t xml:space="preserve"> </w:t>
            </w:r>
            <w:r>
              <w:rPr>
                <w:rFonts w:ascii="Cambria" w:hAnsi="Cambria"/>
                <w:noProof/>
              </w:rPr>
              <w:t>4 out of 5</w:t>
            </w:r>
          </w:p>
          <w:p w14:paraId="143F67B0" w14:textId="77777777" w:rsidR="0083017C" w:rsidRPr="00635841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TAILWIND CSS:   </w:t>
            </w:r>
            <w:r>
              <w:rPr>
                <w:rFonts w:ascii="Segoe MDL2 Assets" w:hAnsi="Segoe MDL2 Assets"/>
                <w:noProof/>
              </w:rPr>
              <w:t></w:t>
            </w:r>
            <w:r>
              <w:rPr>
                <w:rFonts w:ascii="Segoe MDL2 Assets" w:hAnsi="Segoe MDL2 Assets"/>
                <w:noProof/>
              </w:rPr>
              <w:t xml:space="preserve"> </w:t>
            </w:r>
            <w:r>
              <w:rPr>
                <w:rFonts w:ascii="Cambria" w:hAnsi="Cambria"/>
                <w:noProof/>
              </w:rPr>
              <w:t>3.5 out of 5</w:t>
            </w:r>
          </w:p>
          <w:p w14:paraId="5F799830" w14:textId="77777777" w:rsidR="0083017C" w:rsidRPr="001040CC" w:rsidRDefault="0083017C" w:rsidP="00180CCB">
            <w:pPr>
              <w:rPr>
                <w:rFonts w:ascii="Segoe MDL2 Assets" w:hAnsi="Segoe MDL2 Assets"/>
                <w:noProof/>
              </w:rPr>
            </w:pPr>
            <w:r>
              <w:rPr>
                <w:rFonts w:ascii="Cambria" w:hAnsi="Cambria"/>
                <w:noProof/>
              </w:rPr>
              <w:t xml:space="preserve">REACT:   </w:t>
            </w:r>
            <w:r>
              <w:rPr>
                <w:rFonts w:ascii="Segoe MDL2 Assets" w:hAnsi="Segoe MDL2 Assets"/>
                <w:noProof/>
              </w:rPr>
              <w:t></w:t>
            </w:r>
            <w:r>
              <w:rPr>
                <w:rFonts w:ascii="Segoe MDL2 Assets" w:hAnsi="Segoe MDL2 Assets"/>
                <w:noProof/>
              </w:rPr>
              <w:t xml:space="preserve"> </w:t>
            </w:r>
            <w:r>
              <w:rPr>
                <w:rFonts w:ascii="Cambria" w:hAnsi="Cambria"/>
                <w:noProof/>
              </w:rPr>
              <w:t>3.5 out of 5</w:t>
            </w:r>
          </w:p>
          <w:p w14:paraId="56D04DB1" w14:textId="77777777" w:rsidR="0083017C" w:rsidRDefault="0083017C" w:rsidP="00180CCB">
            <w:pPr>
              <w:rPr>
                <w:rFonts w:ascii="Segoe MDL2 Assets" w:hAnsi="Segoe MDL2 Assets"/>
                <w:noProof/>
              </w:rPr>
            </w:pPr>
            <w:r>
              <w:rPr>
                <w:rFonts w:ascii="Cambria" w:hAnsi="Cambria"/>
                <w:noProof/>
              </w:rPr>
              <w:t xml:space="preserve">PHP: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  <w:p w14:paraId="10415A7E" w14:textId="77777777" w:rsidR="0083017C" w:rsidRDefault="0083017C" w:rsidP="00180CCB">
            <w:pPr>
              <w:rPr>
                <w:rFonts w:ascii="Segoe MDL2 Assets" w:hAnsi="Segoe MDL2 Assets"/>
                <w:noProof/>
              </w:rPr>
            </w:pPr>
            <w:r>
              <w:rPr>
                <w:rFonts w:ascii="Cambria" w:hAnsi="Cambria"/>
                <w:noProof/>
              </w:rPr>
              <w:t xml:space="preserve">MYSQL: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  <w:p w14:paraId="3639496C" w14:textId="77777777" w:rsidR="0083017C" w:rsidRPr="008B23E8" w:rsidRDefault="0083017C" w:rsidP="00180CCB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REACT-NATIVE: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  <w:p w14:paraId="600A3AE2" w14:textId="546C149A" w:rsidR="00653C9C" w:rsidRPr="00653C9C" w:rsidRDefault="0083017C" w:rsidP="00653C9C">
            <w:pPr>
              <w:rPr>
                <w:rFonts w:ascii="Cambria" w:hAnsi="Cambria"/>
                <w:noProof/>
              </w:rPr>
            </w:pPr>
            <w:r>
              <w:rPr>
                <w:rFonts w:ascii="Cambria" w:hAnsi="Cambria"/>
                <w:noProof/>
              </w:rPr>
              <w:t xml:space="preserve">TYPESCRIPT:   </w:t>
            </w:r>
            <w:r>
              <w:rPr>
                <w:rFonts w:ascii="Segoe MDL2 Assets" w:hAnsi="Segoe MDL2 Assets"/>
                <w:noProof/>
              </w:rPr>
              <w:t xml:space="preserve"> </w:t>
            </w:r>
            <w:r>
              <w:rPr>
                <w:rFonts w:ascii="Cambria" w:hAnsi="Cambria"/>
                <w:noProof/>
              </w:rPr>
              <w:t>3 out of 5</w:t>
            </w:r>
          </w:p>
        </w:tc>
      </w:tr>
      <w:tr w:rsidR="0083017C" w14:paraId="13331ED8" w14:textId="77777777" w:rsidTr="00653C9C">
        <w:trPr>
          <w:trHeight w:val="274"/>
        </w:trPr>
        <w:tc>
          <w:tcPr>
            <w:tcW w:w="3266" w:type="dxa"/>
          </w:tcPr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7F51F3B85C7B42D1AF46B49C5B733BE4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1CDF2C16" w14:textId="77777777" w:rsidR="0083017C" w:rsidRPr="006114DC" w:rsidRDefault="0083017C" w:rsidP="00180CCB">
                <w:pPr>
                  <w:pStyle w:val="Heading3"/>
                </w:pPr>
                <w:r w:rsidRPr="006114DC">
                  <w:t>Hobbies</w:t>
                </w:r>
              </w:p>
            </w:sdtContent>
          </w:sdt>
          <w:p w14:paraId="38AB17F1" w14:textId="77777777" w:rsidR="0083017C" w:rsidRPr="006114DC" w:rsidRDefault="0083017C" w:rsidP="00180CCB">
            <w:r w:rsidRPr="006114DC">
              <w:rPr>
                <w:color w:val="B85A22" w:themeColor="accent2" w:themeShade="BF"/>
              </w:rPr>
              <w:t>Coding</w:t>
            </w:r>
          </w:p>
          <w:p w14:paraId="16C24B20" w14:textId="77777777" w:rsidR="0083017C" w:rsidRPr="006114DC" w:rsidRDefault="0083017C" w:rsidP="00180CCB">
            <w:pPr>
              <w:rPr>
                <w:color w:val="B85A22" w:themeColor="accent2" w:themeShade="BF"/>
              </w:rPr>
            </w:pPr>
            <w:r w:rsidRPr="006114DC">
              <w:rPr>
                <w:color w:val="B85A22" w:themeColor="accent2" w:themeShade="BF"/>
              </w:rPr>
              <w:t>Designing</w:t>
            </w:r>
          </w:p>
          <w:p w14:paraId="36C8C48C" w14:textId="77777777" w:rsidR="0083017C" w:rsidRPr="006114DC" w:rsidRDefault="0083017C" w:rsidP="00180CCB">
            <w:pPr>
              <w:rPr>
                <w:color w:val="B85A22" w:themeColor="accent2" w:themeShade="BF"/>
              </w:rPr>
            </w:pPr>
            <w:r w:rsidRPr="006114DC">
              <w:rPr>
                <w:color w:val="B85A22" w:themeColor="accent2" w:themeShade="BF"/>
              </w:rPr>
              <w:t>Investing</w:t>
            </w:r>
          </w:p>
          <w:p w14:paraId="1073FAB0" w14:textId="77777777" w:rsidR="0083017C" w:rsidRDefault="0083017C" w:rsidP="00180CCB">
            <w:pPr>
              <w:rPr>
                <w:color w:val="B85A22" w:themeColor="accent2" w:themeShade="BF"/>
              </w:rPr>
            </w:pPr>
            <w:r w:rsidRPr="006114DC">
              <w:rPr>
                <w:color w:val="B85A22" w:themeColor="accent2" w:themeShade="BF"/>
              </w:rPr>
              <w:t>Reading</w:t>
            </w:r>
          </w:p>
          <w:p w14:paraId="3DB09E18" w14:textId="10C7BDA6" w:rsidR="0083017C" w:rsidRPr="0083017C" w:rsidRDefault="0083017C" w:rsidP="00180CCB">
            <w:pPr>
              <w:rPr>
                <w:color w:val="B85A22" w:themeColor="accent2" w:themeShade="BF"/>
              </w:rPr>
            </w:pPr>
            <w:r>
              <w:rPr>
                <w:color w:val="B85A22" w:themeColor="accent2" w:themeShade="BF"/>
              </w:rPr>
              <w:t>Working out</w:t>
            </w:r>
          </w:p>
        </w:tc>
        <w:tc>
          <w:tcPr>
            <w:tcW w:w="835" w:type="dxa"/>
          </w:tcPr>
          <w:p w14:paraId="3BADD975" w14:textId="77777777" w:rsidR="0083017C" w:rsidRPr="006114DC" w:rsidRDefault="0083017C" w:rsidP="00180CCB">
            <w:pPr>
              <w:tabs>
                <w:tab w:val="left" w:pos="990"/>
              </w:tabs>
            </w:pPr>
          </w:p>
        </w:tc>
        <w:tc>
          <w:tcPr>
            <w:tcW w:w="7146" w:type="dxa"/>
          </w:tcPr>
          <w:p w14:paraId="242921B5" w14:textId="77777777" w:rsidR="0083017C" w:rsidRDefault="0083017C" w:rsidP="00180CCB">
            <w:pPr>
              <w:pStyle w:val="Heading2"/>
            </w:pPr>
            <w:r>
              <w:t>CERTIFICATIONS</w:t>
            </w:r>
          </w:p>
          <w:p w14:paraId="5A53645A" w14:textId="77777777" w:rsidR="0083017C" w:rsidRPr="0075427D" w:rsidRDefault="0083017C" w:rsidP="00180CCB">
            <w:pPr>
              <w:rPr>
                <w:b/>
                <w:bCs/>
              </w:rPr>
            </w:pPr>
            <w:r>
              <w:rPr>
                <w:b/>
                <w:bCs/>
              </w:rPr>
              <w:t>Network Security Issue Prevention</w:t>
            </w:r>
          </w:p>
          <w:p w14:paraId="4C3DBD31" w14:textId="77777777" w:rsidR="0083017C" w:rsidRDefault="0083017C" w:rsidP="00180CCB">
            <w:r>
              <w:t>December, 2022</w:t>
            </w:r>
          </w:p>
          <w:p w14:paraId="778FDB3C" w14:textId="77777777" w:rsidR="0083017C" w:rsidRDefault="0083017C" w:rsidP="00180CCB">
            <w:pPr>
              <w:rPr>
                <w:i/>
                <w:iCs/>
              </w:rPr>
            </w:pPr>
            <w:r>
              <w:rPr>
                <w:i/>
                <w:iCs/>
              </w:rPr>
              <w:t>Quezon City University</w:t>
            </w:r>
          </w:p>
          <w:p w14:paraId="30C19AEA" w14:textId="3D94756F" w:rsidR="0083017C" w:rsidRDefault="00000000" w:rsidP="00180CCB">
            <w:pPr>
              <w:rPr>
                <w:i/>
                <w:iCs/>
              </w:rPr>
            </w:pPr>
            <w:hyperlink r:id="rId11" w:history="1">
              <w:r w:rsidR="0083017C" w:rsidRPr="00183A1F">
                <w:rPr>
                  <w:rStyle w:val="Hyperlink"/>
                  <w:i/>
                  <w:iCs/>
                </w:rPr>
                <w:t>https://credsverse.com/credentials/cb16ed2d-1fc2-41a6-9d12-ed24294b6155</w:t>
              </w:r>
            </w:hyperlink>
            <w:r w:rsidR="0083017C">
              <w:rPr>
                <w:i/>
                <w:iCs/>
              </w:rPr>
              <w:t xml:space="preserve"> </w:t>
            </w:r>
          </w:p>
          <w:p w14:paraId="3216E840" w14:textId="77777777" w:rsidR="00653C9C" w:rsidRPr="0075427D" w:rsidRDefault="00653C9C" w:rsidP="00653C9C">
            <w:pPr>
              <w:rPr>
                <w:b/>
                <w:bCs/>
              </w:rPr>
            </w:pPr>
            <w:r w:rsidRPr="0075427D">
              <w:rPr>
                <w:b/>
                <w:bCs/>
              </w:rPr>
              <w:t>Responsive Web Design</w:t>
            </w:r>
          </w:p>
          <w:p w14:paraId="33D8A8E8" w14:textId="77777777" w:rsidR="00653C9C" w:rsidRDefault="00653C9C" w:rsidP="00653C9C">
            <w:r>
              <w:t>May, 2024</w:t>
            </w:r>
          </w:p>
          <w:p w14:paraId="19D494F7" w14:textId="77777777" w:rsidR="00653C9C" w:rsidRPr="00D26718" w:rsidRDefault="00653C9C" w:rsidP="00653C9C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freeCodeCamp</w:t>
            </w:r>
            <w:proofErr w:type="spellEnd"/>
          </w:p>
          <w:p w14:paraId="71B0D557" w14:textId="68FDED0A" w:rsidR="0083017C" w:rsidRPr="00653C9C" w:rsidRDefault="00653C9C" w:rsidP="00653C9C">
            <w:hyperlink r:id="rId12" w:history="1">
              <w:r w:rsidRPr="00183A1F">
                <w:rPr>
                  <w:rStyle w:val="Hyperlink"/>
                </w:rPr>
                <w:t>https://www.freecodecamp.org/certification/KentOwss_12/responsive-web-design</w:t>
              </w:r>
            </w:hyperlink>
            <w:r>
              <w:t xml:space="preserve"> </w:t>
            </w:r>
          </w:p>
          <w:p w14:paraId="177C3612" w14:textId="403493AE" w:rsidR="0083017C" w:rsidRPr="0083017C" w:rsidRDefault="0083017C" w:rsidP="00653C9C"/>
        </w:tc>
      </w:tr>
    </w:tbl>
    <w:p w14:paraId="29A7E0A0" w14:textId="77777777" w:rsidR="00390AB9" w:rsidRDefault="00390AB9" w:rsidP="000C45FF">
      <w:pPr>
        <w:tabs>
          <w:tab w:val="left" w:pos="990"/>
        </w:tabs>
      </w:pPr>
    </w:p>
    <w:sectPr w:rsidR="00390AB9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2366A" w14:textId="77777777" w:rsidR="00FF6581" w:rsidRDefault="00FF6581" w:rsidP="000C45FF">
      <w:r>
        <w:separator/>
      </w:r>
    </w:p>
  </w:endnote>
  <w:endnote w:type="continuationSeparator" w:id="0">
    <w:p w14:paraId="6D6408BA" w14:textId="77777777" w:rsidR="00FF6581" w:rsidRDefault="00FF658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574DB" w14:textId="77777777" w:rsidR="00FF6581" w:rsidRDefault="00FF6581" w:rsidP="000C45FF">
      <w:r>
        <w:separator/>
      </w:r>
    </w:p>
  </w:footnote>
  <w:footnote w:type="continuationSeparator" w:id="0">
    <w:p w14:paraId="32F05939" w14:textId="77777777" w:rsidR="00FF6581" w:rsidRDefault="00FF658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E2D7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DDBA20" wp14:editId="6E3A5A8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788592119" name="Graphic 78859211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3544"/>
    <w:multiLevelType w:val="hybridMultilevel"/>
    <w:tmpl w:val="746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169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DC"/>
    <w:rsid w:val="000065B9"/>
    <w:rsid w:val="00036450"/>
    <w:rsid w:val="00037CE9"/>
    <w:rsid w:val="00091EA6"/>
    <w:rsid w:val="00094499"/>
    <w:rsid w:val="000C45FF"/>
    <w:rsid w:val="000E3FD1"/>
    <w:rsid w:val="001040CC"/>
    <w:rsid w:val="00112054"/>
    <w:rsid w:val="00120AD6"/>
    <w:rsid w:val="00123ED2"/>
    <w:rsid w:val="001317D8"/>
    <w:rsid w:val="00132670"/>
    <w:rsid w:val="001525E1"/>
    <w:rsid w:val="00180329"/>
    <w:rsid w:val="00180CCB"/>
    <w:rsid w:val="00183D55"/>
    <w:rsid w:val="0019001F"/>
    <w:rsid w:val="001A74A5"/>
    <w:rsid w:val="001B2ABD"/>
    <w:rsid w:val="001E0391"/>
    <w:rsid w:val="001E1759"/>
    <w:rsid w:val="001F1ECC"/>
    <w:rsid w:val="0020160C"/>
    <w:rsid w:val="002400EB"/>
    <w:rsid w:val="00256CF7"/>
    <w:rsid w:val="00281FD5"/>
    <w:rsid w:val="0030481B"/>
    <w:rsid w:val="003156FC"/>
    <w:rsid w:val="003254B5"/>
    <w:rsid w:val="0037121F"/>
    <w:rsid w:val="0037256C"/>
    <w:rsid w:val="00390AB9"/>
    <w:rsid w:val="003910D8"/>
    <w:rsid w:val="003A6B7D"/>
    <w:rsid w:val="003B06CA"/>
    <w:rsid w:val="003B6F29"/>
    <w:rsid w:val="004071FC"/>
    <w:rsid w:val="00445947"/>
    <w:rsid w:val="004813B3"/>
    <w:rsid w:val="00496591"/>
    <w:rsid w:val="004C63E4"/>
    <w:rsid w:val="004D3011"/>
    <w:rsid w:val="004F1AD1"/>
    <w:rsid w:val="005262AC"/>
    <w:rsid w:val="005864D8"/>
    <w:rsid w:val="005E39D5"/>
    <w:rsid w:val="00600670"/>
    <w:rsid w:val="006114DC"/>
    <w:rsid w:val="0062123A"/>
    <w:rsid w:val="00635841"/>
    <w:rsid w:val="00646E75"/>
    <w:rsid w:val="00653C9C"/>
    <w:rsid w:val="006771D0"/>
    <w:rsid w:val="00685A53"/>
    <w:rsid w:val="006F3206"/>
    <w:rsid w:val="00715FCB"/>
    <w:rsid w:val="00743101"/>
    <w:rsid w:val="0075427D"/>
    <w:rsid w:val="00764C9F"/>
    <w:rsid w:val="007775E1"/>
    <w:rsid w:val="007867A0"/>
    <w:rsid w:val="007927F5"/>
    <w:rsid w:val="00802CA0"/>
    <w:rsid w:val="00827DDF"/>
    <w:rsid w:val="0083017C"/>
    <w:rsid w:val="008A366C"/>
    <w:rsid w:val="008B23E8"/>
    <w:rsid w:val="008D60C0"/>
    <w:rsid w:val="008E35EA"/>
    <w:rsid w:val="009260CD"/>
    <w:rsid w:val="00926F19"/>
    <w:rsid w:val="00940A66"/>
    <w:rsid w:val="00952C25"/>
    <w:rsid w:val="009630D7"/>
    <w:rsid w:val="009A257B"/>
    <w:rsid w:val="009C5B4A"/>
    <w:rsid w:val="009F3A42"/>
    <w:rsid w:val="00A2118D"/>
    <w:rsid w:val="00A748CE"/>
    <w:rsid w:val="00AD0A50"/>
    <w:rsid w:val="00AD76E2"/>
    <w:rsid w:val="00B20152"/>
    <w:rsid w:val="00B25F05"/>
    <w:rsid w:val="00B359E4"/>
    <w:rsid w:val="00B47C6F"/>
    <w:rsid w:val="00B57D98"/>
    <w:rsid w:val="00B67B58"/>
    <w:rsid w:val="00B70850"/>
    <w:rsid w:val="00C066B6"/>
    <w:rsid w:val="00C37BA1"/>
    <w:rsid w:val="00C4674C"/>
    <w:rsid w:val="00C506CF"/>
    <w:rsid w:val="00C72BED"/>
    <w:rsid w:val="00C74F98"/>
    <w:rsid w:val="00C9578B"/>
    <w:rsid w:val="00CB0055"/>
    <w:rsid w:val="00CF34AD"/>
    <w:rsid w:val="00D2522B"/>
    <w:rsid w:val="00D26718"/>
    <w:rsid w:val="00D422DE"/>
    <w:rsid w:val="00D5459D"/>
    <w:rsid w:val="00DA1F4D"/>
    <w:rsid w:val="00DD172A"/>
    <w:rsid w:val="00E25A26"/>
    <w:rsid w:val="00E4381A"/>
    <w:rsid w:val="00E55D74"/>
    <w:rsid w:val="00EC40F9"/>
    <w:rsid w:val="00F05650"/>
    <w:rsid w:val="00F60274"/>
    <w:rsid w:val="00F628AA"/>
    <w:rsid w:val="00F67F6B"/>
    <w:rsid w:val="00F77FB9"/>
    <w:rsid w:val="00FB068F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2691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table" w:styleId="TableGridLight">
    <w:name w:val="Grid Table Light"/>
    <w:basedOn w:val="TableNormal"/>
    <w:uiPriority w:val="40"/>
    <w:rsid w:val="008301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reecodecamp.org/certification/KentOwss_12/responsive-web-desig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dsverse.com/credentials/cb16ed2d-1fc2-41a6-9d12-ed24294b6155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kentalexandre.cabacang.orteg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ntdev.vercel.app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n-US%7b95FBAD6D-2FFB-4DF3-8826-3DAE35C169F6%7d\%7bACB9DDA2-98E7-4ECA-856E-B4BC6C1F26E9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A349B2520E46AFAC49692626FE5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4A2C8-0F4D-4DD9-9D13-BEAE6C20C0E5}"/>
      </w:docPartPr>
      <w:docPartBody>
        <w:p w:rsidR="00331A5A" w:rsidRDefault="002953E6" w:rsidP="002953E6">
          <w:pPr>
            <w:pStyle w:val="90A349B2520E46AFAC49692626FE540C"/>
          </w:pPr>
          <w:r w:rsidRPr="00036450">
            <w:t>EDUCATION</w:t>
          </w:r>
        </w:p>
      </w:docPartBody>
    </w:docPart>
    <w:docPart>
      <w:docPartPr>
        <w:name w:val="64D4E97D48C3490DA57F8B939074D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2C72E-598B-4446-B7CA-84ED2DEF942B}"/>
      </w:docPartPr>
      <w:docPartBody>
        <w:p w:rsidR="00331A5A" w:rsidRDefault="002953E6" w:rsidP="002953E6">
          <w:pPr>
            <w:pStyle w:val="64D4E97D48C3490DA57F8B939074D674"/>
          </w:pPr>
          <w:r w:rsidRPr="00036450">
            <w:t>WORK EXPERIENCE</w:t>
          </w:r>
        </w:p>
      </w:docPartBody>
    </w:docPart>
    <w:docPart>
      <w:docPartPr>
        <w:name w:val="3E062D927F4847F5BA1C9A8FDC9CC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4FD4E-657E-492B-AB8B-F5E948708D8A}"/>
      </w:docPartPr>
      <w:docPartBody>
        <w:p w:rsidR="00331A5A" w:rsidRDefault="002953E6" w:rsidP="002953E6">
          <w:pPr>
            <w:pStyle w:val="3E062D927F4847F5BA1C9A8FDC9CC5C7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7F51F3B85C7B42D1AF46B49C5B73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DD413-8DF5-45FD-BF79-0F3C8D1EAF37}"/>
      </w:docPartPr>
      <w:docPartBody>
        <w:p w:rsidR="00331A5A" w:rsidRDefault="002953E6" w:rsidP="002953E6">
          <w:pPr>
            <w:pStyle w:val="7F51F3B85C7B42D1AF46B49C5B733BE4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24"/>
    <w:rsid w:val="000065B9"/>
    <w:rsid w:val="00120AD6"/>
    <w:rsid w:val="00123ED2"/>
    <w:rsid w:val="00127A8E"/>
    <w:rsid w:val="001F4909"/>
    <w:rsid w:val="0020160C"/>
    <w:rsid w:val="002953E6"/>
    <w:rsid w:val="00331A5A"/>
    <w:rsid w:val="004F296E"/>
    <w:rsid w:val="0079016D"/>
    <w:rsid w:val="008E35EA"/>
    <w:rsid w:val="009A257B"/>
    <w:rsid w:val="00A34A36"/>
    <w:rsid w:val="00AD6587"/>
    <w:rsid w:val="00CC2124"/>
    <w:rsid w:val="00E36210"/>
    <w:rsid w:val="00EB52DF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953E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53E6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90A349B2520E46AFAC49692626FE540C">
    <w:name w:val="90A349B2520E46AFAC49692626FE540C"/>
    <w:rsid w:val="002953E6"/>
  </w:style>
  <w:style w:type="paragraph" w:customStyle="1" w:styleId="64D4E97D48C3490DA57F8B939074D674">
    <w:name w:val="64D4E97D48C3490DA57F8B939074D674"/>
    <w:rsid w:val="002953E6"/>
  </w:style>
  <w:style w:type="paragraph" w:customStyle="1" w:styleId="3E062D927F4847F5BA1C9A8FDC9CC5C7">
    <w:name w:val="3E062D927F4847F5BA1C9A8FDC9CC5C7"/>
    <w:rsid w:val="002953E6"/>
  </w:style>
  <w:style w:type="paragraph" w:customStyle="1" w:styleId="7F51F3B85C7B42D1AF46B49C5B733BE4">
    <w:name w:val="7F51F3B85C7B42D1AF46B49C5B733BE4"/>
    <w:rsid w:val="00295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{ACB9DDA2-98E7-4ECA-856E-B4BC6C1F26E9}tf00546271_win32.dotx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2024-05-26T11:01:00Z</dcterms:created>
  <dcterms:modified xsi:type="dcterms:W3CDTF">2024-05-30T08:38:00Z</dcterms:modified>
</cp:coreProperties>
</file>